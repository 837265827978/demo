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29938FAF39454D8FB964FEB26D1E0287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191"/>
            <w:gridCol w:w="222"/>
          </w:tblGrid>
          <w:tr w:rsidR="005A7CAC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5A7CAC" w:rsidRDefault="005B59E1" w:rsidP="005B59E1">
                <w:pPr>
                  <w:pStyle w:val="PersonalName"/>
                </w:pPr>
                <w:r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2"/>
                    <w14:ligatures w14:val="none"/>
                    <w14:numForm w14:val="default"/>
                  </w:rPr>
                  <w:t xml:space="preserve">                                            </w:t>
                </w:r>
                <w:r w:rsidR="00D87043"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2"/>
                    <w14:ligatures w14:val="none"/>
                    <w14:numForm w14:val="default"/>
                  </w:rPr>
                  <w:t xml:space="preserve">      </w:t>
                </w:r>
                <w:bookmarkStart w:id="0" w:name="_GoBack"/>
                <w:bookmarkEnd w:id="0"/>
                <w:r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2"/>
                    <w14:ligatures w14:val="none"/>
                    <w14:numForm w14:val="default"/>
                  </w:rPr>
                  <w:t xml:space="preserve">  SHARON ROSINA WAMALWA</w:t>
                </w:r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5A7CAC" w:rsidRDefault="005A7CAC">
                <w:pPr>
                  <w:pStyle w:val="NoSpacing"/>
                  <w:ind w:left="71" w:hanging="71"/>
                  <w:jc w:val="right"/>
                </w:pPr>
              </w:p>
            </w:tc>
          </w:tr>
          <w:tr w:rsidR="005A7CAC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5A7CAC" w:rsidRDefault="009667CC" w:rsidP="005B59E1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A6C45FC7D2604CA4B47409750178A7C0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5B59E1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P.O  BOX  72957-00200 Nairobi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5A7CAC" w:rsidRDefault="005A7CAC">
                <w:pPr>
                  <w:pStyle w:val="NoSpacing"/>
                </w:pPr>
              </w:p>
            </w:tc>
          </w:tr>
          <w:tr w:rsidR="005A7CAC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A7CAC" w:rsidRDefault="00444D24" w:rsidP="00444D24">
                <w:pPr>
                  <w:pStyle w:val="NoSpacing"/>
                  <w:rPr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                                                                        P.O BOX 72957-00200</w:t>
                </w:r>
              </w:p>
              <w:p w:rsidR="00444D24" w:rsidRDefault="00444D24" w:rsidP="00444D24">
                <w:pPr>
                  <w:pStyle w:val="NoSpacing"/>
                  <w:rPr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                                                                   Tel No:0700910365</w:t>
                </w:r>
              </w:p>
              <w:p w:rsidR="00444D24" w:rsidRDefault="00444D24" w:rsidP="00444D24">
                <w:pPr>
                  <w:pStyle w:val="NoSpacing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                                                                 Email Address:rosinasharon6@gmail.com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A7CAC" w:rsidRDefault="005A7CAC">
                <w:pPr>
                  <w:pStyle w:val="NoSpacing"/>
                </w:pPr>
              </w:p>
            </w:tc>
          </w:tr>
        </w:tbl>
        <w:p w:rsidR="005A7CAC" w:rsidRDefault="009667CC">
          <w:pPr>
            <w:rPr>
              <w:b/>
              <w:bCs/>
            </w:rPr>
          </w:pPr>
        </w:p>
      </w:sdtContent>
    </w:sdt>
    <w:p w:rsidR="005A7CAC" w:rsidRDefault="00116EDF">
      <w:pPr>
        <w:pStyle w:val="SectionHeading"/>
      </w:pPr>
      <w:r>
        <w:t>Objectives</w:t>
      </w:r>
    </w:p>
    <w:p w:rsidR="003E37FF" w:rsidRDefault="003E37FF" w:rsidP="003E37FF">
      <w:r>
        <w:t>As a devoted IT professional and a degree holder in Mathe</w:t>
      </w:r>
      <w:r w:rsidR="00F9014C">
        <w:t xml:space="preserve">matics and Computing from Maseno </w:t>
      </w:r>
      <w:r>
        <w:t>University,</w:t>
      </w:r>
      <w:r w:rsidRPr="003E37FF">
        <w:t xml:space="preserve"> </w:t>
      </w:r>
      <w:r>
        <w:t>I am a highly competent and enthusiastic 1</w:t>
      </w:r>
      <w:r w:rsidRPr="007E4B6C">
        <w:rPr>
          <w:vertAlign w:val="superscript"/>
        </w:rPr>
        <w:t>st</w:t>
      </w:r>
      <w:r>
        <w:t xml:space="preserve"> line support specialist with experience of providing advice and practical assistance to system users via IT. Also I use my expert problem solving skills and communication skills to work with teams developing products and tools that people love to use. I also possess comprehensive knowledge in the latest IT softwares and systems. </w:t>
      </w:r>
    </w:p>
    <w:p w:rsidR="005A7CAC" w:rsidRDefault="005A7CAC"/>
    <w:p w:rsidR="005A7CAC" w:rsidRDefault="00116EDF">
      <w:pPr>
        <w:pStyle w:val="SectionHeading"/>
      </w:pPr>
      <w:r>
        <w:t>Experience</w:t>
      </w:r>
    </w:p>
    <w:p w:rsidR="0044045B" w:rsidRDefault="0044045B" w:rsidP="00EC1BAD">
      <w:r>
        <w:t>Job Title: Tech Supporter</w:t>
      </w:r>
    </w:p>
    <w:p w:rsidR="0044045B" w:rsidRDefault="0044045B" w:rsidP="00AA619B">
      <w:r>
        <w:t xml:space="preserve">Living Goods </w:t>
      </w:r>
      <w:r w:rsidR="00EC1BAD">
        <w:t xml:space="preserve">–Bobasi Branch </w:t>
      </w:r>
      <w:r>
        <w:t>(2020 Feb-March)</w:t>
      </w:r>
    </w:p>
    <w:p w:rsidR="0044045B" w:rsidRDefault="0044045B" w:rsidP="00AA619B">
      <w:r>
        <w:t>Duties and Responsibilities</w:t>
      </w:r>
    </w:p>
    <w:p w:rsidR="00EC1BAD" w:rsidRDefault="00EC1BAD" w:rsidP="00EC1BAD">
      <w:pPr>
        <w:pStyle w:val="ListParagraph"/>
        <w:numPr>
          <w:ilvl w:val="0"/>
          <w:numId w:val="8"/>
        </w:numPr>
      </w:pPr>
      <w:r>
        <w:t>Configuration of mobile phones</w:t>
      </w:r>
      <w:r w:rsidR="002E590D">
        <w:t>.</w:t>
      </w:r>
    </w:p>
    <w:p w:rsidR="00EC1BAD" w:rsidRDefault="00EC1BAD" w:rsidP="00EC1BAD">
      <w:pPr>
        <w:pStyle w:val="ListParagraph"/>
        <w:numPr>
          <w:ilvl w:val="0"/>
          <w:numId w:val="8"/>
        </w:numPr>
      </w:pPr>
      <w:r>
        <w:t>Installation of applications</w:t>
      </w:r>
      <w:r w:rsidR="002E590D">
        <w:t>.</w:t>
      </w:r>
    </w:p>
    <w:p w:rsidR="00EC1BAD" w:rsidRDefault="00EC1BAD" w:rsidP="00EC1BAD">
      <w:pPr>
        <w:pStyle w:val="ListParagraph"/>
        <w:numPr>
          <w:ilvl w:val="0"/>
          <w:numId w:val="8"/>
        </w:numPr>
      </w:pPr>
      <w:r>
        <w:t>Syncing data</w:t>
      </w:r>
      <w:r w:rsidR="002E590D">
        <w:t>.</w:t>
      </w:r>
    </w:p>
    <w:p w:rsidR="00EC1BAD" w:rsidRDefault="00EC1BAD" w:rsidP="00EC1BAD">
      <w:pPr>
        <w:pStyle w:val="ListParagraph"/>
        <w:numPr>
          <w:ilvl w:val="0"/>
          <w:numId w:val="8"/>
        </w:numPr>
      </w:pPr>
      <w:r>
        <w:t>Updating of mobile applications</w:t>
      </w:r>
      <w:r w:rsidR="002E590D">
        <w:t>.</w:t>
      </w:r>
    </w:p>
    <w:p w:rsidR="00F9014C" w:rsidRDefault="00F9014C" w:rsidP="00F9014C"/>
    <w:p w:rsidR="00F9014C" w:rsidRDefault="00F9014C" w:rsidP="00F9014C">
      <w:r>
        <w:t xml:space="preserve">Job Title: Teacher of Mathematics </w:t>
      </w:r>
      <w:r w:rsidR="002E590D">
        <w:t>and</w:t>
      </w:r>
      <w:r>
        <w:t xml:space="preserve"> Computer Studies</w:t>
      </w:r>
    </w:p>
    <w:p w:rsidR="00F9014C" w:rsidRDefault="00F9014C" w:rsidP="00F9014C">
      <w:r>
        <w:t>Bahati Shiners Academy- (2019)</w:t>
      </w:r>
    </w:p>
    <w:p w:rsidR="00F9014C" w:rsidRDefault="00F9014C" w:rsidP="00F9014C">
      <w:r>
        <w:t>Duties and Responsibilities</w:t>
      </w:r>
    </w:p>
    <w:p w:rsidR="00F9014C" w:rsidRDefault="00F9014C" w:rsidP="00F9014C">
      <w:pPr>
        <w:pStyle w:val="ListParagraph"/>
        <w:numPr>
          <w:ilvl w:val="0"/>
          <w:numId w:val="20"/>
        </w:numPr>
      </w:pPr>
      <w:r>
        <w:t>Planning, teaching and assessment of students.</w:t>
      </w:r>
    </w:p>
    <w:p w:rsidR="00F9014C" w:rsidRDefault="00F9014C" w:rsidP="00F9014C">
      <w:pPr>
        <w:pStyle w:val="ListParagraph"/>
        <w:numPr>
          <w:ilvl w:val="0"/>
          <w:numId w:val="20"/>
        </w:numPr>
      </w:pPr>
      <w:r>
        <w:t>Communicating with parents</w:t>
      </w:r>
      <w:r w:rsidR="002E590D">
        <w:t>.</w:t>
      </w:r>
    </w:p>
    <w:p w:rsidR="00F9014C" w:rsidRDefault="00F9014C" w:rsidP="00F9014C">
      <w:pPr>
        <w:pStyle w:val="ListParagraph"/>
        <w:numPr>
          <w:ilvl w:val="0"/>
          <w:numId w:val="20"/>
        </w:numPr>
      </w:pPr>
      <w:r>
        <w:t>Computer teaching including basic Java</w:t>
      </w:r>
      <w:r w:rsidR="002E590D">
        <w:t>.</w:t>
      </w:r>
    </w:p>
    <w:p w:rsidR="00F9014C" w:rsidRDefault="00F9014C" w:rsidP="00F9014C"/>
    <w:p w:rsidR="00F9014C" w:rsidRDefault="00F9014C" w:rsidP="00F9014C">
      <w:r>
        <w:t>Job Title: Volunteer Service</w:t>
      </w:r>
    </w:p>
    <w:p w:rsidR="00F9014C" w:rsidRDefault="00F9014C" w:rsidP="00F9014C">
      <w:r>
        <w:t>Blueweb technologies- (December,2018)</w:t>
      </w:r>
    </w:p>
    <w:p w:rsidR="00F9014C" w:rsidRDefault="00F9014C" w:rsidP="00F9014C">
      <w:r>
        <w:t>Duties and Responsibilities</w:t>
      </w:r>
    </w:p>
    <w:p w:rsidR="00F9014C" w:rsidRPr="00F9014C" w:rsidRDefault="00F9014C" w:rsidP="00EC1BAD">
      <w:pPr>
        <w:pStyle w:val="ListParagraph"/>
        <w:numPr>
          <w:ilvl w:val="0"/>
          <w:numId w:val="21"/>
        </w:numPr>
        <w:rPr>
          <w:sz w:val="22"/>
        </w:rPr>
      </w:pPr>
      <w:r>
        <w:t xml:space="preserve">Participating in volunteer training of computer teaching and  programming in web design and development basics (HTML ,CSS,JAVASCRIPT,PHP ) </w:t>
      </w:r>
    </w:p>
    <w:p w:rsidR="00EC1BAD" w:rsidRDefault="00EC1BAD" w:rsidP="00EC1BAD">
      <w:pPr>
        <w:spacing w:line="259" w:lineRule="auto"/>
      </w:pPr>
    </w:p>
    <w:p w:rsidR="00EC1BAD" w:rsidRDefault="00EC1BAD" w:rsidP="00EC1BAD">
      <w:pPr>
        <w:pStyle w:val="SectionHeading"/>
      </w:pPr>
      <w:r>
        <w:t>Education</w:t>
      </w:r>
    </w:p>
    <w:p w:rsidR="00EC1BAD" w:rsidRDefault="00EC1BAD" w:rsidP="00EC1BAD">
      <w:pPr>
        <w:pStyle w:val="Subsection"/>
      </w:pPr>
      <w:r>
        <w:rPr>
          <w:color w:val="564B3C" w:themeColor="text2"/>
        </w:rPr>
        <w:t>Maseno University</w:t>
      </w:r>
    </w:p>
    <w:p w:rsidR="00EC1BAD" w:rsidRDefault="00EC1BAD" w:rsidP="00EC1BA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  <w:r>
        <w:rPr>
          <w:color w:val="564B3C" w:themeColor="text2"/>
          <w:spacing w:val="24"/>
        </w:rPr>
        <w:t xml:space="preserve"> 2014-2018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Bachelor of Sc</w:t>
      </w:r>
      <w:r w:rsidR="0050365D">
        <w:rPr>
          <w:rFonts w:asciiTheme="majorHAnsi" w:eastAsiaTheme="majorEastAsia" w:hAnsiTheme="majorHAnsi" w:cstheme="majorBidi"/>
          <w:color w:val="93A299" w:themeColor="accent1"/>
        </w:rPr>
        <w:t>ience Mathematics with Computing</w:t>
      </w:r>
    </w:p>
    <w:p w:rsidR="0050365D" w:rsidRDefault="0050365D" w:rsidP="00EC1BA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  <w:r>
        <w:rPr>
          <w:rFonts w:asciiTheme="majorHAnsi" w:eastAsiaTheme="majorEastAsia" w:hAnsiTheme="majorHAnsi" w:cstheme="majorBidi"/>
          <w:color w:val="93A299" w:themeColor="accent1"/>
        </w:rPr>
        <w:tab/>
      </w:r>
      <w:r>
        <w:rPr>
          <w:rFonts w:asciiTheme="majorHAnsi" w:eastAsiaTheme="majorEastAsia" w:hAnsiTheme="majorHAnsi" w:cstheme="majorBidi"/>
          <w:color w:val="93A299" w:themeColor="accent1"/>
        </w:rPr>
        <w:tab/>
        <w:t xml:space="preserve"> Second Class Upper Division</w:t>
      </w:r>
    </w:p>
    <w:p w:rsidR="0050365D" w:rsidRDefault="0050365D" w:rsidP="00EC1BA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</w:p>
    <w:p w:rsidR="0050365D" w:rsidRDefault="0050365D" w:rsidP="0050365D">
      <w:pPr>
        <w:pStyle w:val="Subsection"/>
      </w:pPr>
      <w:r>
        <w:rPr>
          <w:color w:val="564B3C" w:themeColor="text2"/>
        </w:rPr>
        <w:t>St.Mary’s Mumias Girls High School</w:t>
      </w:r>
    </w:p>
    <w:p w:rsidR="0050365D" w:rsidRDefault="0050365D" w:rsidP="0050365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  <w:r>
        <w:rPr>
          <w:color w:val="564B3C" w:themeColor="text2"/>
          <w:spacing w:val="24"/>
        </w:rPr>
        <w:t xml:space="preserve"> 2009-2013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Kenya Certificate of Secondary Education</w:t>
      </w:r>
    </w:p>
    <w:p w:rsidR="0050365D" w:rsidRDefault="0050365D" w:rsidP="0050365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  <w:r>
        <w:rPr>
          <w:rFonts w:asciiTheme="majorHAnsi" w:eastAsiaTheme="majorEastAsia" w:hAnsiTheme="majorHAnsi" w:cstheme="majorBidi"/>
          <w:color w:val="93A299" w:themeColor="accent1"/>
        </w:rPr>
        <w:tab/>
      </w:r>
      <w:r>
        <w:rPr>
          <w:rFonts w:asciiTheme="majorHAnsi" w:eastAsiaTheme="majorEastAsia" w:hAnsiTheme="majorHAnsi" w:cstheme="majorBidi"/>
          <w:color w:val="93A299" w:themeColor="accent1"/>
        </w:rPr>
        <w:tab/>
        <w:t xml:space="preserve"> Mean Grade B+ (68 points)</w:t>
      </w:r>
    </w:p>
    <w:p w:rsidR="0050365D" w:rsidRDefault="0050365D" w:rsidP="0050365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</w:p>
    <w:p w:rsidR="0050365D" w:rsidRDefault="0050365D" w:rsidP="0050365D">
      <w:pPr>
        <w:pStyle w:val="Subsection"/>
      </w:pPr>
      <w:r>
        <w:rPr>
          <w:color w:val="564B3C" w:themeColor="text2"/>
        </w:rPr>
        <w:t>St.Michael’s Primary School</w:t>
      </w:r>
    </w:p>
    <w:p w:rsidR="0050365D" w:rsidRDefault="0050365D" w:rsidP="0050365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  <w:spacing w:val="24"/>
        </w:rPr>
      </w:pPr>
      <w:r>
        <w:rPr>
          <w:color w:val="564B3C" w:themeColor="text2"/>
          <w:spacing w:val="24"/>
        </w:rPr>
        <w:t xml:space="preserve"> 2014-2018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▪Kenya Certificate of Primary Education</w:t>
      </w:r>
    </w:p>
    <w:p w:rsidR="0050365D" w:rsidRDefault="0050365D" w:rsidP="0050365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  <w:spacing w:val="24"/>
        </w:rPr>
      </w:pP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ab/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ab/>
        <w:t xml:space="preserve"> Marks 380</w:t>
      </w:r>
    </w:p>
    <w:p w:rsidR="00F9014C" w:rsidRDefault="00F9014C" w:rsidP="0050365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  <w:spacing w:val="24"/>
        </w:rPr>
      </w:pPr>
    </w:p>
    <w:p w:rsidR="00F9014C" w:rsidRDefault="00F9014C" w:rsidP="0050365D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  <w:spacing w:val="24"/>
        </w:rPr>
      </w:pPr>
    </w:p>
    <w:p w:rsidR="00F9014C" w:rsidRPr="00F9014C" w:rsidRDefault="00F9014C" w:rsidP="00F9014C">
      <w:pPr>
        <w:pStyle w:val="ListParagraph"/>
        <w:ind w:firstLine="0"/>
        <w:rPr>
          <w:sz w:val="22"/>
        </w:rPr>
      </w:pPr>
      <w:r>
        <w:rPr>
          <w:b/>
          <w:sz w:val="24"/>
          <w:szCs w:val="24"/>
        </w:rPr>
        <w:t xml:space="preserve"> Soft </w:t>
      </w:r>
      <w:r w:rsidRPr="00F9014C">
        <w:rPr>
          <w:b/>
          <w:sz w:val="24"/>
          <w:szCs w:val="24"/>
        </w:rPr>
        <w:t>Skills</w:t>
      </w:r>
    </w:p>
    <w:p w:rsidR="00F9014C" w:rsidRDefault="00F9014C" w:rsidP="00F9014C">
      <w:pPr>
        <w:pStyle w:val="ListParagraph"/>
        <w:numPr>
          <w:ilvl w:val="0"/>
          <w:numId w:val="11"/>
        </w:numPr>
        <w:spacing w:line="259" w:lineRule="auto"/>
      </w:pPr>
      <w:r>
        <w:t>Critical and Creative Thinking.</w:t>
      </w:r>
    </w:p>
    <w:p w:rsidR="00F9014C" w:rsidRDefault="00F9014C" w:rsidP="00F9014C">
      <w:pPr>
        <w:pStyle w:val="ListParagraph"/>
        <w:numPr>
          <w:ilvl w:val="0"/>
          <w:numId w:val="11"/>
        </w:numPr>
        <w:spacing w:line="259" w:lineRule="auto"/>
      </w:pPr>
      <w:r>
        <w:t xml:space="preserve">Leadership </w:t>
      </w:r>
    </w:p>
    <w:p w:rsidR="00F9014C" w:rsidRDefault="00F9014C" w:rsidP="00F9014C">
      <w:pPr>
        <w:pStyle w:val="ListParagraph"/>
        <w:numPr>
          <w:ilvl w:val="0"/>
          <w:numId w:val="11"/>
        </w:numPr>
        <w:spacing w:line="259" w:lineRule="auto"/>
      </w:pPr>
      <w:r>
        <w:t xml:space="preserve">Problem solving </w:t>
      </w:r>
    </w:p>
    <w:p w:rsidR="00F9014C" w:rsidRDefault="00F9014C" w:rsidP="00F9014C">
      <w:pPr>
        <w:pStyle w:val="ListParagraph"/>
        <w:numPr>
          <w:ilvl w:val="0"/>
          <w:numId w:val="11"/>
        </w:numPr>
        <w:spacing w:line="259" w:lineRule="auto"/>
      </w:pPr>
      <w:r>
        <w:t>Teamwork</w:t>
      </w:r>
    </w:p>
    <w:p w:rsidR="00F9014C" w:rsidRDefault="00F9014C" w:rsidP="00F9014C">
      <w:pPr>
        <w:pStyle w:val="ListParagraph"/>
        <w:numPr>
          <w:ilvl w:val="0"/>
          <w:numId w:val="11"/>
        </w:numPr>
        <w:spacing w:line="259" w:lineRule="auto"/>
      </w:pPr>
      <w:r>
        <w:t>Time management</w:t>
      </w:r>
    </w:p>
    <w:p w:rsidR="002E590D" w:rsidRDefault="002E590D" w:rsidP="002E590D">
      <w:pPr>
        <w:spacing w:line="259" w:lineRule="auto"/>
      </w:pPr>
      <w:r>
        <w:t xml:space="preserve">      </w:t>
      </w:r>
    </w:p>
    <w:p w:rsidR="002E590D" w:rsidRDefault="002E590D" w:rsidP="002E590D">
      <w:pPr>
        <w:spacing w:line="259" w:lineRule="auto"/>
        <w:rPr>
          <w:b/>
          <w:sz w:val="24"/>
          <w:szCs w:val="24"/>
        </w:rPr>
      </w:pPr>
      <w:r>
        <w:t xml:space="preserve">      </w:t>
      </w:r>
      <w:r w:rsidRPr="002E590D">
        <w:rPr>
          <w:b/>
          <w:sz w:val="24"/>
          <w:szCs w:val="24"/>
        </w:rPr>
        <w:t xml:space="preserve"> Programming Skills</w:t>
      </w:r>
    </w:p>
    <w:p w:rsidR="002E590D" w:rsidRDefault="002E590D" w:rsidP="002E590D">
      <w:pPr>
        <w:pStyle w:val="ListParagraph"/>
        <w:numPr>
          <w:ilvl w:val="0"/>
          <w:numId w:val="24"/>
        </w:numPr>
      </w:pPr>
      <w:r>
        <w:t>HTML5/CSS3</w:t>
      </w:r>
    </w:p>
    <w:p w:rsidR="002E590D" w:rsidRDefault="002E590D" w:rsidP="002E590D">
      <w:pPr>
        <w:pStyle w:val="ListParagraph"/>
        <w:numPr>
          <w:ilvl w:val="0"/>
          <w:numId w:val="24"/>
        </w:numPr>
      </w:pPr>
      <w:r>
        <w:t>BOOTSTRAP 4</w:t>
      </w:r>
    </w:p>
    <w:p w:rsidR="002E590D" w:rsidRDefault="002E590D" w:rsidP="002E590D">
      <w:pPr>
        <w:pStyle w:val="ListParagraph"/>
        <w:numPr>
          <w:ilvl w:val="0"/>
          <w:numId w:val="24"/>
        </w:numPr>
      </w:pPr>
      <w:r>
        <w:t>PHP</w:t>
      </w:r>
    </w:p>
    <w:p w:rsidR="002E590D" w:rsidRDefault="002E590D" w:rsidP="002E590D">
      <w:pPr>
        <w:pStyle w:val="ListParagraph"/>
        <w:numPr>
          <w:ilvl w:val="0"/>
          <w:numId w:val="24"/>
        </w:numPr>
      </w:pPr>
      <w:r>
        <w:t>SQL</w:t>
      </w:r>
    </w:p>
    <w:p w:rsidR="002E590D" w:rsidRDefault="002E590D" w:rsidP="002E590D">
      <w:pPr>
        <w:pStyle w:val="ListParagraph"/>
        <w:numPr>
          <w:ilvl w:val="0"/>
          <w:numId w:val="24"/>
        </w:numPr>
      </w:pPr>
      <w:r>
        <w:t>JAVASCRIPT</w:t>
      </w:r>
    </w:p>
    <w:p w:rsidR="00687002" w:rsidRPr="002E590D" w:rsidRDefault="00687002" w:rsidP="00687002"/>
    <w:p w:rsidR="0050365D" w:rsidRDefault="00687002" w:rsidP="0050365D">
      <w:pPr>
        <w:rPr>
          <w:b/>
          <w:color w:val="000000" w:themeColor="text1"/>
          <w:sz w:val="22"/>
        </w:rPr>
      </w:pPr>
      <w:r>
        <w:rPr>
          <w:b/>
          <w:sz w:val="24"/>
          <w:szCs w:val="24"/>
        </w:rPr>
        <w:t xml:space="preserve">    </w:t>
      </w:r>
      <w:r w:rsidR="0050365D">
        <w:rPr>
          <w:b/>
          <w:color w:val="000000" w:themeColor="text1"/>
          <w:sz w:val="22"/>
        </w:rPr>
        <w:t xml:space="preserve"> </w:t>
      </w:r>
      <w:r w:rsidR="0050365D" w:rsidRPr="0050365D">
        <w:rPr>
          <w:b/>
          <w:color w:val="000000" w:themeColor="text1"/>
          <w:sz w:val="22"/>
        </w:rPr>
        <w:t>Hobbies and Interests</w:t>
      </w:r>
    </w:p>
    <w:p w:rsidR="0050365D" w:rsidRDefault="0050365D" w:rsidP="0050365D">
      <w:pPr>
        <w:pStyle w:val="ListParagraph"/>
        <w:numPr>
          <w:ilvl w:val="0"/>
          <w:numId w:val="18"/>
        </w:numPr>
      </w:pPr>
      <w:r>
        <w:t>Cycling</w:t>
      </w:r>
    </w:p>
    <w:p w:rsidR="0050365D" w:rsidRDefault="0050365D" w:rsidP="0050365D">
      <w:pPr>
        <w:pStyle w:val="ListParagraph"/>
        <w:numPr>
          <w:ilvl w:val="0"/>
          <w:numId w:val="17"/>
        </w:numPr>
      </w:pPr>
      <w:r>
        <w:t>Reading novels</w:t>
      </w:r>
    </w:p>
    <w:p w:rsidR="0050365D" w:rsidRDefault="0050365D" w:rsidP="0050365D">
      <w:pPr>
        <w:pStyle w:val="ListParagraph"/>
        <w:numPr>
          <w:ilvl w:val="0"/>
          <w:numId w:val="16"/>
        </w:numPr>
      </w:pPr>
      <w:r>
        <w:t>Coding</w:t>
      </w:r>
    </w:p>
    <w:p w:rsidR="0050365D" w:rsidRDefault="0050365D" w:rsidP="0050365D"/>
    <w:p w:rsidR="0050365D" w:rsidRDefault="0050365D" w:rsidP="0050365D">
      <w:pPr>
        <w:rPr>
          <w:b/>
          <w:sz w:val="22"/>
        </w:rPr>
      </w:pPr>
      <w:r>
        <w:t xml:space="preserve">     </w:t>
      </w:r>
      <w:r w:rsidRPr="0050365D">
        <w:rPr>
          <w:b/>
          <w:sz w:val="22"/>
        </w:rPr>
        <w:t>Referees</w:t>
      </w:r>
    </w:p>
    <w:p w:rsidR="0050365D" w:rsidRDefault="0050365D" w:rsidP="0050365D">
      <w:pPr>
        <w:pStyle w:val="ListParagraph"/>
        <w:numPr>
          <w:ilvl w:val="0"/>
          <w:numId w:val="19"/>
        </w:numPr>
        <w:spacing w:line="256" w:lineRule="auto"/>
        <w:rPr>
          <w:b/>
        </w:rPr>
      </w:pPr>
      <w:r>
        <w:rPr>
          <w:b/>
        </w:rPr>
        <w:t>SHAYANNE WANJA</w:t>
      </w:r>
    </w:p>
    <w:p w:rsidR="0050365D" w:rsidRDefault="0050365D" w:rsidP="0050365D">
      <w:pPr>
        <w:pStyle w:val="ListParagraph"/>
      </w:pPr>
      <w:r>
        <w:t>Consultant at Blueweb TechnologieS</w:t>
      </w:r>
    </w:p>
    <w:p w:rsidR="0050365D" w:rsidRDefault="0050365D" w:rsidP="0050365D">
      <w:pPr>
        <w:pStyle w:val="ListParagraph"/>
      </w:pPr>
      <w:r>
        <w:t xml:space="preserve">Email: </w:t>
      </w:r>
      <w:hyperlink r:id="rId10" w:history="1">
        <w:r>
          <w:rPr>
            <w:rStyle w:val="Hyperlink"/>
            <w:color w:val="989800" w:themeColor="hyperlink" w:themeShade="BF"/>
          </w:rPr>
          <w:t>wanjashayanne@gmail.com</w:t>
        </w:r>
      </w:hyperlink>
    </w:p>
    <w:p w:rsidR="0050365D" w:rsidRDefault="0050365D" w:rsidP="0050365D">
      <w:pPr>
        <w:pStyle w:val="ListParagraph"/>
      </w:pPr>
      <w:r>
        <w:t>Mobile No: + (254)712558645</w:t>
      </w:r>
    </w:p>
    <w:p w:rsidR="0050365D" w:rsidRDefault="0050365D" w:rsidP="0050365D">
      <w:pPr>
        <w:pStyle w:val="ListParagraph"/>
      </w:pPr>
    </w:p>
    <w:p w:rsidR="0050365D" w:rsidRDefault="0050365D" w:rsidP="0050365D">
      <w:pPr>
        <w:pStyle w:val="ListParagraph"/>
      </w:pPr>
    </w:p>
    <w:p w:rsidR="0050365D" w:rsidRDefault="0050365D" w:rsidP="0050365D">
      <w:pPr>
        <w:pStyle w:val="ListParagraph"/>
        <w:numPr>
          <w:ilvl w:val="0"/>
          <w:numId w:val="19"/>
        </w:numPr>
        <w:spacing w:line="256" w:lineRule="auto"/>
        <w:rPr>
          <w:b/>
        </w:rPr>
      </w:pPr>
      <w:r w:rsidRPr="008B1E1D">
        <w:rPr>
          <w:b/>
        </w:rPr>
        <w:t xml:space="preserve"> </w:t>
      </w:r>
      <w:r>
        <w:rPr>
          <w:b/>
        </w:rPr>
        <w:t>COLLINS ADEMBA</w:t>
      </w:r>
    </w:p>
    <w:p w:rsidR="0050365D" w:rsidRDefault="0050365D" w:rsidP="0050365D">
      <w:pPr>
        <w:pStyle w:val="ListParagraph"/>
      </w:pPr>
      <w:r>
        <w:lastRenderedPageBreak/>
        <w:t>Teacher at Bahati Shiners</w:t>
      </w:r>
    </w:p>
    <w:p w:rsidR="0050365D" w:rsidRDefault="0050365D" w:rsidP="0050365D">
      <w:pPr>
        <w:pStyle w:val="ListParagraph"/>
      </w:pPr>
      <w:r>
        <w:t>Email: colllinsernest43@gmail.com</w:t>
      </w:r>
    </w:p>
    <w:p w:rsidR="0050365D" w:rsidRDefault="0050365D" w:rsidP="0050365D">
      <w:pPr>
        <w:pStyle w:val="ListParagraph"/>
      </w:pPr>
      <w:r>
        <w:t>Mobile No: + (254)704101048</w:t>
      </w:r>
    </w:p>
    <w:p w:rsidR="0050365D" w:rsidRPr="0050365D" w:rsidRDefault="0050365D" w:rsidP="0050365D">
      <w:pPr>
        <w:rPr>
          <w:b/>
          <w:sz w:val="22"/>
        </w:rPr>
      </w:pPr>
    </w:p>
    <w:p w:rsidR="0050365D" w:rsidRPr="00EC1BAD" w:rsidRDefault="0050365D" w:rsidP="0050365D"/>
    <w:p w:rsidR="00EC1BAD" w:rsidRDefault="00EC1BAD" w:rsidP="00EC1BAD"/>
    <w:p w:rsidR="00AA619B" w:rsidRDefault="00AA619B" w:rsidP="00EC1BAD"/>
    <w:p w:rsidR="00AA619B" w:rsidRDefault="00AA619B" w:rsidP="00AA619B">
      <w:r>
        <w:t xml:space="preserve">                             </w:t>
      </w:r>
      <w:r w:rsidR="00EC1BAD">
        <w:t xml:space="preserve">                      </w:t>
      </w:r>
    </w:p>
    <w:p w:rsidR="00AA619B" w:rsidRDefault="00AA619B" w:rsidP="00AA619B">
      <w:pPr>
        <w:ind w:firstLine="720"/>
      </w:pPr>
    </w:p>
    <w:p w:rsidR="00AA619B" w:rsidRDefault="00AA619B" w:rsidP="00AA619B">
      <w:pPr>
        <w:pStyle w:val="Subsection"/>
      </w:pPr>
    </w:p>
    <w:p w:rsidR="005A7CAC" w:rsidRDefault="00AA619B">
      <w:pPr>
        <w:pStyle w:val="Subsection"/>
        <w:rPr>
          <w:vanish/>
          <w:specVanish/>
        </w:rPr>
      </w:pPr>
      <w:r>
        <w:t xml:space="preserve">  </w:t>
      </w:r>
    </w:p>
    <w:p w:rsidR="005A7CAC" w:rsidRPr="0050365D" w:rsidRDefault="005A7CAC" w:rsidP="0050365D">
      <w:pPr>
        <w:spacing w:line="264" w:lineRule="auto"/>
        <w:contextualSpacing/>
        <w:rPr>
          <w:color w:val="000000" w:themeColor="text1" w:themeShade="BF"/>
        </w:rPr>
      </w:pPr>
    </w:p>
    <w:sectPr w:rsidR="005A7CAC" w:rsidRPr="0050365D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7CC" w:rsidRDefault="009667CC">
      <w:pPr>
        <w:spacing w:after="0" w:line="240" w:lineRule="auto"/>
      </w:pPr>
      <w:r>
        <w:separator/>
      </w:r>
    </w:p>
  </w:endnote>
  <w:endnote w:type="continuationSeparator" w:id="0">
    <w:p w:rsidR="009667CC" w:rsidRDefault="0096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CAC" w:rsidRDefault="00116EDF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7CAC" w:rsidRDefault="005A7CA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5A7CAC" w:rsidRDefault="005A7CA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7CAC" w:rsidRDefault="005A7CA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5A7CAC" w:rsidRDefault="005A7CA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7CAC" w:rsidRDefault="005A7CA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5A7CAC" w:rsidRDefault="005A7CA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7CAC" w:rsidRDefault="009667CC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BA9F732CD9424BEDBF480A23255B72E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B59E1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Sharon</w:t>
                              </w:r>
                            </w:sdtContent>
                          </w:sdt>
                          <w:r w:rsidR="00116EDF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16E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116E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116E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16ED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704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3</w:t>
                          </w:r>
                          <w:r w:rsidR="00116ED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5A7CAC" w:rsidRDefault="009667CC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BA9F732CD9424BEDBF480A23255B72E5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B59E1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Sharon</w:t>
                        </w:r>
                      </w:sdtContent>
                    </w:sdt>
                    <w:r w:rsidR="00116EDF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116EDF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116ED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116EDF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116ED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D8704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116EDF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7CC" w:rsidRDefault="009667CC">
      <w:pPr>
        <w:spacing w:after="0" w:line="240" w:lineRule="auto"/>
      </w:pPr>
      <w:r>
        <w:separator/>
      </w:r>
    </w:p>
  </w:footnote>
  <w:footnote w:type="continuationSeparator" w:id="0">
    <w:p w:rsidR="009667CC" w:rsidRDefault="00966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CAC" w:rsidRDefault="00116ED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E2B1055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8C54E7D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1BE80010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743A"/>
    <w:multiLevelType w:val="hybridMultilevel"/>
    <w:tmpl w:val="470CE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B40C1"/>
    <w:multiLevelType w:val="hybridMultilevel"/>
    <w:tmpl w:val="F7AE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90499"/>
    <w:multiLevelType w:val="hybridMultilevel"/>
    <w:tmpl w:val="0204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F3280"/>
    <w:multiLevelType w:val="hybridMultilevel"/>
    <w:tmpl w:val="21EE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2473"/>
    <w:multiLevelType w:val="hybridMultilevel"/>
    <w:tmpl w:val="27D6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7D4F"/>
    <w:multiLevelType w:val="hybridMultilevel"/>
    <w:tmpl w:val="3D64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327EC"/>
    <w:multiLevelType w:val="hybridMultilevel"/>
    <w:tmpl w:val="9D6A5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71B04"/>
    <w:multiLevelType w:val="hybridMultilevel"/>
    <w:tmpl w:val="4608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E67ED"/>
    <w:multiLevelType w:val="hybridMultilevel"/>
    <w:tmpl w:val="88A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14668"/>
    <w:multiLevelType w:val="hybridMultilevel"/>
    <w:tmpl w:val="903E37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BB6B1E"/>
    <w:multiLevelType w:val="hybridMultilevel"/>
    <w:tmpl w:val="41B2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13E55E2"/>
    <w:multiLevelType w:val="hybridMultilevel"/>
    <w:tmpl w:val="EF4A9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673D2"/>
    <w:multiLevelType w:val="hybridMultilevel"/>
    <w:tmpl w:val="2B6E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45D85"/>
    <w:multiLevelType w:val="hybridMultilevel"/>
    <w:tmpl w:val="FC1E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B00358"/>
    <w:multiLevelType w:val="hybridMultilevel"/>
    <w:tmpl w:val="D1287D8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>
    <w:nsid w:val="72CC3DA7"/>
    <w:multiLevelType w:val="hybridMultilevel"/>
    <w:tmpl w:val="D744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967F6C"/>
    <w:multiLevelType w:val="hybridMultilevel"/>
    <w:tmpl w:val="48F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D6481D"/>
    <w:multiLevelType w:val="hybridMultilevel"/>
    <w:tmpl w:val="CE90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2"/>
  </w:num>
  <w:num w:numId="5">
    <w:abstractNumId w:val="15"/>
  </w:num>
  <w:num w:numId="6">
    <w:abstractNumId w:val="14"/>
  </w:num>
  <w:num w:numId="7">
    <w:abstractNumId w:val="19"/>
  </w:num>
  <w:num w:numId="8">
    <w:abstractNumId w:val="22"/>
  </w:num>
  <w:num w:numId="9">
    <w:abstractNumId w:val="7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  <w:num w:numId="14">
    <w:abstractNumId w:val="20"/>
  </w:num>
  <w:num w:numId="15">
    <w:abstractNumId w:val="3"/>
  </w:num>
  <w:num w:numId="16">
    <w:abstractNumId w:val="5"/>
  </w:num>
  <w:num w:numId="17">
    <w:abstractNumId w:val="6"/>
  </w:num>
  <w:num w:numId="18">
    <w:abstractNumId w:val="21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8"/>
  </w:num>
  <w:num w:numId="22">
    <w:abstractNumId w:val="13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E1"/>
    <w:rsid w:val="000F5E63"/>
    <w:rsid w:val="00116EDF"/>
    <w:rsid w:val="002E590D"/>
    <w:rsid w:val="003E37FF"/>
    <w:rsid w:val="0044045B"/>
    <w:rsid w:val="00444D24"/>
    <w:rsid w:val="00492AAB"/>
    <w:rsid w:val="0050365D"/>
    <w:rsid w:val="005A7CAC"/>
    <w:rsid w:val="005B59E1"/>
    <w:rsid w:val="00687002"/>
    <w:rsid w:val="009667CC"/>
    <w:rsid w:val="00A22A92"/>
    <w:rsid w:val="00AA619B"/>
    <w:rsid w:val="00AB28BD"/>
    <w:rsid w:val="00D87043"/>
    <w:rsid w:val="00EC1BAD"/>
    <w:rsid w:val="00F9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429CFE-DE35-412A-84C5-0E1EB273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50365D"/>
    <w:rPr>
      <w:color w:val="CCCC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wanjashayann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938FAF39454D8FB964FEB26D1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1C8E0-6268-4154-A095-25720A049EFA}"/>
      </w:docPartPr>
      <w:docPartBody>
        <w:p w:rsidR="00DB0F37" w:rsidRDefault="00873419">
          <w:pPr>
            <w:pStyle w:val="29938FAF39454D8FB964FEB26D1E0287"/>
          </w:pPr>
          <w:r>
            <w:t>Choose a building block.</w:t>
          </w:r>
        </w:p>
      </w:docPartBody>
    </w:docPart>
    <w:docPart>
      <w:docPartPr>
        <w:name w:val="A6C45FC7D2604CA4B47409750178A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9D9A9-80FB-4EE1-B062-9E8D92EAFCFD}"/>
      </w:docPartPr>
      <w:docPartBody>
        <w:p w:rsidR="00DB0F37" w:rsidRDefault="00873419">
          <w:pPr>
            <w:pStyle w:val="A6C45FC7D2604CA4B47409750178A7C0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BA9F732CD9424BEDBF480A23255B7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4D2E1-2C35-4C57-A6C1-FFE51A3AE9C1}"/>
      </w:docPartPr>
      <w:docPartBody>
        <w:p w:rsidR="00DB0F37" w:rsidRDefault="00873419">
          <w:pPr>
            <w:pStyle w:val="BA9F732CD9424BEDBF480A23255B72E5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9C"/>
    <w:rsid w:val="00006D2A"/>
    <w:rsid w:val="00873419"/>
    <w:rsid w:val="00A0199C"/>
    <w:rsid w:val="00D43C46"/>
    <w:rsid w:val="00DB0F37"/>
    <w:rsid w:val="00F9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938FAF39454D8FB964FEB26D1E0287">
    <w:name w:val="29938FAF39454D8FB964FEB26D1E0287"/>
  </w:style>
  <w:style w:type="paragraph" w:customStyle="1" w:styleId="C1507A9CA0BE4DD6BC097A173B089B33">
    <w:name w:val="C1507A9CA0BE4DD6BC097A173B089B33"/>
  </w:style>
  <w:style w:type="paragraph" w:customStyle="1" w:styleId="A6C45FC7D2604CA4B47409750178A7C0">
    <w:name w:val="A6C45FC7D2604CA4B47409750178A7C0"/>
  </w:style>
  <w:style w:type="paragraph" w:customStyle="1" w:styleId="5862AB1F9BB344E2BDA9D9D55C5D58A9">
    <w:name w:val="5862AB1F9BB344E2BDA9D9D55C5D58A9"/>
  </w:style>
  <w:style w:type="paragraph" w:customStyle="1" w:styleId="E0112CC95B5E44DFB44E223C1823D065">
    <w:name w:val="E0112CC95B5E44DFB44E223C1823D065"/>
  </w:style>
  <w:style w:type="paragraph" w:customStyle="1" w:styleId="645815C265A54340AE8019B46A95E32F">
    <w:name w:val="645815C265A54340AE8019B46A95E32F"/>
  </w:style>
  <w:style w:type="paragraph" w:customStyle="1" w:styleId="29B080DBAB3C404A99586CED2AB00053">
    <w:name w:val="29B080DBAB3C404A99586CED2AB00053"/>
  </w:style>
  <w:style w:type="paragraph" w:customStyle="1" w:styleId="6F8C0850B11D46668C3DE9DF25797BA2">
    <w:name w:val="6F8C0850B11D46668C3DE9DF25797BA2"/>
  </w:style>
  <w:style w:type="paragraph" w:customStyle="1" w:styleId="CE596EBC6DFF4A29A8D7F3641D9C9D0F">
    <w:name w:val="CE596EBC6DFF4A29A8D7F3641D9C9D0F"/>
  </w:style>
  <w:style w:type="paragraph" w:customStyle="1" w:styleId="F6FE437842E547548A42DDD43F555C95">
    <w:name w:val="F6FE437842E547548A42DDD43F555C95"/>
  </w:style>
  <w:style w:type="paragraph" w:customStyle="1" w:styleId="EF5318842A384BD0B2F85D97355DDA4B">
    <w:name w:val="EF5318842A384BD0B2F85D97355DDA4B"/>
  </w:style>
  <w:style w:type="paragraph" w:customStyle="1" w:styleId="FD06DBBD67F640BFBD890401653EED9F">
    <w:name w:val="FD06DBBD67F640BFBD890401653EED9F"/>
  </w:style>
  <w:style w:type="paragraph" w:customStyle="1" w:styleId="E70DAD1C40344F1F81CB0586205EE09A">
    <w:name w:val="E70DAD1C40344F1F81CB0586205EE09A"/>
  </w:style>
  <w:style w:type="paragraph" w:customStyle="1" w:styleId="71CB7AD85D164C688E6D794072831164">
    <w:name w:val="71CB7AD85D164C688E6D794072831164"/>
  </w:style>
  <w:style w:type="paragraph" w:customStyle="1" w:styleId="56B23F9582F8494F9A88DBE80D6CE505">
    <w:name w:val="56B23F9582F8494F9A88DBE80D6CE505"/>
  </w:style>
  <w:style w:type="paragraph" w:customStyle="1" w:styleId="D9349978F49F4A5993C1AA301EC779E3">
    <w:name w:val="D9349978F49F4A5993C1AA301EC779E3"/>
  </w:style>
  <w:style w:type="paragraph" w:customStyle="1" w:styleId="054C94F926D545D089FD340A5B8D3D4D">
    <w:name w:val="054C94F926D545D089FD340A5B8D3D4D"/>
  </w:style>
  <w:style w:type="paragraph" w:customStyle="1" w:styleId="9F3F56443CF84987864A882D36EE1D03">
    <w:name w:val="9F3F56443CF84987864A882D36EE1D03"/>
  </w:style>
  <w:style w:type="paragraph" w:customStyle="1" w:styleId="99BCB3320B0E4616A5911AB33F03AC33">
    <w:name w:val="99BCB3320B0E4616A5911AB33F03AC33"/>
  </w:style>
  <w:style w:type="paragraph" w:customStyle="1" w:styleId="BA9F732CD9424BEDBF480A23255B72E5">
    <w:name w:val="BA9F732CD9424BEDBF480A23255B72E5"/>
  </w:style>
  <w:style w:type="paragraph" w:customStyle="1" w:styleId="3811EB1BAAB041F1BC53F85E3B2DC77C">
    <w:name w:val="3811EB1BAAB041F1BC53F85E3B2DC77C"/>
    <w:rsid w:val="00A0199C"/>
  </w:style>
  <w:style w:type="paragraph" w:customStyle="1" w:styleId="9AC78F926D1D4BCF91ADA5AB0E56A902">
    <w:name w:val="9AC78F926D1D4BCF91ADA5AB0E56A902"/>
    <w:rsid w:val="00A0199C"/>
  </w:style>
  <w:style w:type="paragraph" w:customStyle="1" w:styleId="380718F9A62440B581B55DE225BB8151">
    <w:name w:val="380718F9A62440B581B55DE225BB8151"/>
    <w:rsid w:val="00A0199C"/>
  </w:style>
  <w:style w:type="paragraph" w:customStyle="1" w:styleId="BA0F1C646876423CAE4DED5FCF2BC486">
    <w:name w:val="BA0F1C646876423CAE4DED5FCF2BC486"/>
    <w:rsid w:val="00A01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P.O  BOX  72957-00200 Nairobi</CompanyAddress>
  <CompanyPhone>Tel:0700910365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DDDEE58-522D-40B0-BC9F-2C05CB68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67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9</cp:revision>
  <dcterms:created xsi:type="dcterms:W3CDTF">2020-09-17T18:48:00Z</dcterms:created>
  <dcterms:modified xsi:type="dcterms:W3CDTF">2020-09-17T22:16:00Z</dcterms:modified>
</cp:coreProperties>
</file>